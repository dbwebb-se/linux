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3A444" w14:textId="77777777" w:rsidR="00BB2238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________________________________________</w:t>
    </w:r>
  </w:p>
  <w:p w14:paraId="18D1C4C2" w14:textId="77777777" w:rsidR="00BB2238" w:rsidRPr="00191D57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>
      <w:rPr>
        <w:color w:val="BFBFBF" w:themeColor="background1" w:themeShade="BF"/>
        <w:sz w:val="16"/>
        <w:szCs w:val="16"/>
      </w:rPr>
      <w:t>INTERAKTIONSDESIGN</w:t>
    </w:r>
    <w:r w:rsidRPr="00191D57">
      <w:rPr>
        <w:color w:val="BFBFBF" w:themeColor="background1" w:themeShade="BF"/>
        <w:sz w:val="16"/>
        <w:szCs w:val="16"/>
      </w:rPr>
      <w:t xml:space="preserve"> PÅ BTH INNOVATION</w:t>
    </w:r>
  </w:p>
  <w:p w14:paraId="42760A49" w14:textId="77777777" w:rsidR="00BB2238" w:rsidRPr="00191D57" w:rsidRDefault="00BB2238" w:rsidP="00191D57">
    <w:pPr>
      <w:pStyle w:val="NoSpacing"/>
      <w:jc w:val="center"/>
      <w:rPr>
        <w:color w:val="BFBFBF" w:themeColor="background1" w:themeShade="BF"/>
        <w:sz w:val="16"/>
        <w:szCs w:val="16"/>
      </w:rPr>
    </w:pPr>
    <w:r w:rsidRPr="00191D57">
      <w:rPr>
        <w:color w:val="BFBFBF" w:themeColor="background1" w:themeShade="BF"/>
        <w:sz w:val="16"/>
        <w:szCs w:val="16"/>
      </w:rPr>
      <w:t>Roger Ohlsson</w:t>
    </w:r>
  </w:p>
  <w:p w14:paraId="45757B1F" w14:textId="77777777" w:rsidR="00BB2238" w:rsidRPr="00191D57" w:rsidRDefault="00BB2238" w:rsidP="00191D57">
    <w:pPr>
      <w:pStyle w:val="NoSpacing"/>
      <w:jc w:val="right"/>
      <w:rPr>
        <w:sz w:val="16"/>
        <w:szCs w:val="16"/>
      </w:rPr>
    </w:pPr>
    <w:r w:rsidRPr="00191D57">
      <w:rPr>
        <w:sz w:val="16"/>
        <w:szCs w:val="16"/>
      </w:rPr>
      <w:fldChar w:fldCharType="begin"/>
    </w:r>
    <w:r w:rsidRPr="00191D57">
      <w:rPr>
        <w:sz w:val="16"/>
        <w:szCs w:val="16"/>
      </w:rPr>
      <w:instrText xml:space="preserve"> PAGE   \* MERGEFORMAT </w:instrText>
    </w:r>
    <w:r w:rsidRPr="00191D57">
      <w:rPr>
        <w:sz w:val="16"/>
        <w:szCs w:val="16"/>
      </w:rPr>
      <w:fldChar w:fldCharType="separate"/>
    </w:r>
    <w:r w:rsidR="00F22C2F">
      <w:rPr>
        <w:noProof/>
        <w:sz w:val="16"/>
        <w:szCs w:val="16"/>
      </w:rPr>
      <w:t>5</w:t>
    </w:r>
    <w:r w:rsidRPr="00191D57">
      <w:rPr>
        <w:sz w:val="16"/>
        <w:szCs w:val="16"/>
      </w:rPr>
      <w:fldChar w:fldCharType="end"/>
    </w:r>
    <w:r w:rsidRPr="00191D57">
      <w:rPr>
        <w:sz w:val="16"/>
        <w:szCs w:val="16"/>
      </w:rPr>
      <w:t xml:space="preserve"> (</w:t>
    </w:r>
    <w:r w:rsidRPr="00191D57">
      <w:rPr>
        <w:sz w:val="16"/>
        <w:szCs w:val="16"/>
      </w:rPr>
      <w:fldChar w:fldCharType="begin"/>
    </w:r>
    <w:r w:rsidRPr="00191D57">
      <w:rPr>
        <w:sz w:val="16"/>
        <w:szCs w:val="16"/>
      </w:rPr>
      <w:instrText xml:space="preserve"> NUMPAGES   \* MERGEFORMAT </w:instrText>
    </w:r>
    <w:r w:rsidRPr="00191D57">
      <w:rPr>
        <w:sz w:val="16"/>
        <w:szCs w:val="16"/>
      </w:rPr>
      <w:fldChar w:fldCharType="separate"/>
    </w:r>
    <w:r w:rsidR="00F22C2F">
      <w:rPr>
        <w:noProof/>
        <w:sz w:val="16"/>
        <w:szCs w:val="16"/>
      </w:rPr>
      <w:t>5</w:t>
    </w:r>
    <w:r w:rsidRPr="00191D57">
      <w:rPr>
        <w:sz w:val="16"/>
        <w:szCs w:val="16"/>
      </w:rPr>
      <w:fldChar w:fldCharType="end"/>
    </w:r>
    <w:r w:rsidRPr="00191D57">
      <w:rPr>
        <w:sz w:val="16"/>
        <w:szCs w:val="16"/>
      </w:rPr>
      <w:t>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0EB7D5" w14:textId="77777777" w:rsidR="00BB2238" w:rsidRDefault="00BB2238" w:rsidP="00951EB4">
      <w:r>
        <w:separator/>
      </w:r>
    </w:p>
  </w:footnote>
  <w:footnote w:type="continuationSeparator" w:id="0">
    <w:p w14:paraId="1A3806FA" w14:textId="77777777" w:rsidR="00BB2238" w:rsidRDefault="00BB2238" w:rsidP="00951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92D1B"/>
    <w:multiLevelType w:val="hybridMultilevel"/>
    <w:tmpl w:val="27C4101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11839"/>
    <w:multiLevelType w:val="hybridMultilevel"/>
    <w:tmpl w:val="CD7820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73930"/>
    <w:multiLevelType w:val="hybridMultilevel"/>
    <w:tmpl w:val="3EC0E1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74820"/>
    <w:multiLevelType w:val="hybridMultilevel"/>
    <w:tmpl w:val="92567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85C65"/>
    <w:multiLevelType w:val="hybridMultilevel"/>
    <w:tmpl w:val="C8EC85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E3E6A"/>
    <w:multiLevelType w:val="hybridMultilevel"/>
    <w:tmpl w:val="3E2EBC22"/>
    <w:lvl w:ilvl="0" w:tplc="041D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119B08DC"/>
    <w:multiLevelType w:val="hybridMultilevel"/>
    <w:tmpl w:val="29D42D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F2F8F"/>
    <w:multiLevelType w:val="hybridMultilevel"/>
    <w:tmpl w:val="814E2D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A9574C"/>
    <w:multiLevelType w:val="multilevel"/>
    <w:tmpl w:val="FE6E7E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1FD859D7"/>
    <w:multiLevelType w:val="hybridMultilevel"/>
    <w:tmpl w:val="AEB87EE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A3750D"/>
    <w:multiLevelType w:val="hybridMultilevel"/>
    <w:tmpl w:val="AC0E01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9D582B"/>
    <w:multiLevelType w:val="hybridMultilevel"/>
    <w:tmpl w:val="5D7C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AE676B"/>
    <w:multiLevelType w:val="hybridMultilevel"/>
    <w:tmpl w:val="8B66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C25B1A"/>
    <w:multiLevelType w:val="hybridMultilevel"/>
    <w:tmpl w:val="EBAA98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C67AB"/>
    <w:multiLevelType w:val="hybridMultilevel"/>
    <w:tmpl w:val="92A4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37617"/>
    <w:multiLevelType w:val="hybridMultilevel"/>
    <w:tmpl w:val="4A20198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0953FE"/>
    <w:multiLevelType w:val="hybridMultilevel"/>
    <w:tmpl w:val="F66C5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79250E"/>
    <w:multiLevelType w:val="hybridMultilevel"/>
    <w:tmpl w:val="8BDCF77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D62D9B"/>
    <w:multiLevelType w:val="hybridMultilevel"/>
    <w:tmpl w:val="929A91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7690F"/>
    <w:multiLevelType w:val="hybridMultilevel"/>
    <w:tmpl w:val="5A3AC6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4F1367"/>
    <w:multiLevelType w:val="multilevel"/>
    <w:tmpl w:val="FE6E7E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00092C"/>
    <w:multiLevelType w:val="hybridMultilevel"/>
    <w:tmpl w:val="486823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A53FC9"/>
    <w:multiLevelType w:val="hybridMultilevel"/>
    <w:tmpl w:val="8AC2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852FB7"/>
    <w:multiLevelType w:val="hybridMultilevel"/>
    <w:tmpl w:val="52340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FC5429"/>
    <w:multiLevelType w:val="hybridMultilevel"/>
    <w:tmpl w:val="E2C0627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1E7175"/>
    <w:multiLevelType w:val="hybridMultilevel"/>
    <w:tmpl w:val="EFEE24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2F73A4"/>
    <w:multiLevelType w:val="hybridMultilevel"/>
    <w:tmpl w:val="48C2CA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5B5971"/>
    <w:multiLevelType w:val="hybridMultilevel"/>
    <w:tmpl w:val="E0EEBF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025C69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D5A2F8E"/>
    <w:multiLevelType w:val="hybridMultilevel"/>
    <w:tmpl w:val="141614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1C7E84"/>
    <w:multiLevelType w:val="hybridMultilevel"/>
    <w:tmpl w:val="AC7A4A8E"/>
    <w:lvl w:ilvl="0" w:tplc="041D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1">
    <w:nsid w:val="5205572C"/>
    <w:multiLevelType w:val="hybridMultilevel"/>
    <w:tmpl w:val="F112C8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C772D8"/>
    <w:multiLevelType w:val="hybridMultilevel"/>
    <w:tmpl w:val="0DC2178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B45694"/>
    <w:multiLevelType w:val="hybridMultilevel"/>
    <w:tmpl w:val="7EE6C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7F7EBD"/>
    <w:multiLevelType w:val="hybridMultilevel"/>
    <w:tmpl w:val="CC78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9A8419F"/>
    <w:multiLevelType w:val="multilevel"/>
    <w:tmpl w:val="6786D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>
    <w:nsid w:val="59F25591"/>
    <w:multiLevelType w:val="hybridMultilevel"/>
    <w:tmpl w:val="C4241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B5B77D9"/>
    <w:multiLevelType w:val="multilevel"/>
    <w:tmpl w:val="FE6E7E1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>
    <w:nsid w:val="5B730E10"/>
    <w:multiLevelType w:val="hybridMultilevel"/>
    <w:tmpl w:val="7D4AE1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B7B453C"/>
    <w:multiLevelType w:val="hybridMultilevel"/>
    <w:tmpl w:val="8EACD5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FB641F"/>
    <w:multiLevelType w:val="hybridMultilevel"/>
    <w:tmpl w:val="746A70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5D12B1"/>
    <w:multiLevelType w:val="hybridMultilevel"/>
    <w:tmpl w:val="8BFA761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E854F99"/>
    <w:multiLevelType w:val="hybridMultilevel"/>
    <w:tmpl w:val="E44A7E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3E6332B"/>
    <w:multiLevelType w:val="hybridMultilevel"/>
    <w:tmpl w:val="5BEE39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BA976EF"/>
    <w:multiLevelType w:val="hybridMultilevel"/>
    <w:tmpl w:val="E6A873B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200037"/>
    <w:multiLevelType w:val="hybridMultilevel"/>
    <w:tmpl w:val="F77CD85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F21EC0"/>
    <w:multiLevelType w:val="hybridMultilevel"/>
    <w:tmpl w:val="E0CEEDD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F367E8"/>
    <w:multiLevelType w:val="hybridMultilevel"/>
    <w:tmpl w:val="F110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871483E"/>
    <w:multiLevelType w:val="hybridMultilevel"/>
    <w:tmpl w:val="66D2EF9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2C39B3"/>
    <w:multiLevelType w:val="hybridMultilevel"/>
    <w:tmpl w:val="B4EA1D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44"/>
  </w:num>
  <w:num w:numId="3">
    <w:abstractNumId w:val="24"/>
  </w:num>
  <w:num w:numId="4">
    <w:abstractNumId w:val="26"/>
  </w:num>
  <w:num w:numId="5">
    <w:abstractNumId w:val="43"/>
  </w:num>
  <w:num w:numId="6">
    <w:abstractNumId w:val="37"/>
  </w:num>
  <w:num w:numId="7">
    <w:abstractNumId w:val="17"/>
  </w:num>
  <w:num w:numId="8">
    <w:abstractNumId w:val="28"/>
  </w:num>
  <w:num w:numId="9">
    <w:abstractNumId w:val="31"/>
  </w:num>
  <w:num w:numId="10">
    <w:abstractNumId w:val="30"/>
  </w:num>
  <w:num w:numId="11">
    <w:abstractNumId w:val="4"/>
  </w:num>
  <w:num w:numId="12">
    <w:abstractNumId w:val="38"/>
  </w:num>
  <w:num w:numId="13">
    <w:abstractNumId w:val="13"/>
  </w:num>
  <w:num w:numId="14">
    <w:abstractNumId w:val="45"/>
  </w:num>
  <w:num w:numId="15">
    <w:abstractNumId w:val="42"/>
  </w:num>
  <w:num w:numId="16">
    <w:abstractNumId w:val="46"/>
  </w:num>
  <w:num w:numId="17">
    <w:abstractNumId w:val="6"/>
  </w:num>
  <w:num w:numId="18">
    <w:abstractNumId w:val="25"/>
  </w:num>
  <w:num w:numId="19">
    <w:abstractNumId w:val="21"/>
  </w:num>
  <w:num w:numId="20">
    <w:abstractNumId w:val="20"/>
  </w:num>
  <w:num w:numId="21">
    <w:abstractNumId w:val="8"/>
  </w:num>
  <w:num w:numId="22">
    <w:abstractNumId w:val="48"/>
  </w:num>
  <w:num w:numId="23">
    <w:abstractNumId w:val="41"/>
  </w:num>
  <w:num w:numId="24">
    <w:abstractNumId w:val="39"/>
  </w:num>
  <w:num w:numId="25">
    <w:abstractNumId w:val="0"/>
  </w:num>
  <w:num w:numId="26">
    <w:abstractNumId w:val="29"/>
  </w:num>
  <w:num w:numId="27">
    <w:abstractNumId w:val="18"/>
  </w:num>
  <w:num w:numId="28">
    <w:abstractNumId w:val="9"/>
  </w:num>
  <w:num w:numId="29">
    <w:abstractNumId w:val="2"/>
  </w:num>
  <w:num w:numId="30">
    <w:abstractNumId w:val="5"/>
  </w:num>
  <w:num w:numId="31">
    <w:abstractNumId w:val="15"/>
  </w:num>
  <w:num w:numId="32">
    <w:abstractNumId w:val="19"/>
  </w:num>
  <w:num w:numId="33">
    <w:abstractNumId w:val="7"/>
  </w:num>
  <w:num w:numId="34">
    <w:abstractNumId w:val="32"/>
  </w:num>
  <w:num w:numId="35">
    <w:abstractNumId w:val="49"/>
  </w:num>
  <w:num w:numId="36">
    <w:abstractNumId w:val="40"/>
  </w:num>
  <w:num w:numId="37">
    <w:abstractNumId w:val="1"/>
  </w:num>
  <w:num w:numId="38">
    <w:abstractNumId w:val="10"/>
  </w:num>
  <w:num w:numId="39">
    <w:abstractNumId w:val="27"/>
  </w:num>
  <w:num w:numId="40">
    <w:abstractNumId w:val="34"/>
  </w:num>
  <w:num w:numId="41">
    <w:abstractNumId w:val="3"/>
  </w:num>
  <w:num w:numId="42">
    <w:abstractNumId w:val="11"/>
  </w:num>
  <w:num w:numId="43">
    <w:abstractNumId w:val="23"/>
  </w:num>
  <w:num w:numId="44">
    <w:abstractNumId w:val="16"/>
  </w:num>
  <w:num w:numId="45">
    <w:abstractNumId w:val="33"/>
  </w:num>
  <w:num w:numId="46">
    <w:abstractNumId w:val="22"/>
  </w:num>
  <w:num w:numId="47">
    <w:abstractNumId w:val="36"/>
  </w:num>
  <w:num w:numId="48">
    <w:abstractNumId w:val="14"/>
  </w:num>
  <w:num w:numId="49">
    <w:abstractNumId w:val="12"/>
  </w:num>
  <w:num w:numId="50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203"/>
    <w:rsid w:val="00000CCC"/>
    <w:rsid w:val="00004007"/>
    <w:rsid w:val="00012203"/>
    <w:rsid w:val="000130CB"/>
    <w:rsid w:val="0001689A"/>
    <w:rsid w:val="00024471"/>
    <w:rsid w:val="0002619F"/>
    <w:rsid w:val="0003652B"/>
    <w:rsid w:val="00037354"/>
    <w:rsid w:val="00052000"/>
    <w:rsid w:val="00055102"/>
    <w:rsid w:val="00060AF1"/>
    <w:rsid w:val="000630DE"/>
    <w:rsid w:val="000645F5"/>
    <w:rsid w:val="000755AE"/>
    <w:rsid w:val="00075BA9"/>
    <w:rsid w:val="00080F8A"/>
    <w:rsid w:val="00086137"/>
    <w:rsid w:val="00087002"/>
    <w:rsid w:val="00087580"/>
    <w:rsid w:val="00087E97"/>
    <w:rsid w:val="000907AD"/>
    <w:rsid w:val="00093036"/>
    <w:rsid w:val="00093454"/>
    <w:rsid w:val="00096194"/>
    <w:rsid w:val="000A0B05"/>
    <w:rsid w:val="000A59E4"/>
    <w:rsid w:val="000A5ADA"/>
    <w:rsid w:val="000A798E"/>
    <w:rsid w:val="000B1D81"/>
    <w:rsid w:val="000C567B"/>
    <w:rsid w:val="000C6E86"/>
    <w:rsid w:val="000D2BE4"/>
    <w:rsid w:val="000E2343"/>
    <w:rsid w:val="000E3194"/>
    <w:rsid w:val="000E3DA7"/>
    <w:rsid w:val="000F038A"/>
    <w:rsid w:val="000F32C3"/>
    <w:rsid w:val="000F58B9"/>
    <w:rsid w:val="000F6BE2"/>
    <w:rsid w:val="001126BF"/>
    <w:rsid w:val="00115D30"/>
    <w:rsid w:val="00120491"/>
    <w:rsid w:val="00130EA7"/>
    <w:rsid w:val="001332F2"/>
    <w:rsid w:val="00135A86"/>
    <w:rsid w:val="00136BDB"/>
    <w:rsid w:val="00136CBE"/>
    <w:rsid w:val="001473B0"/>
    <w:rsid w:val="00156443"/>
    <w:rsid w:val="001611CC"/>
    <w:rsid w:val="00174691"/>
    <w:rsid w:val="0017637F"/>
    <w:rsid w:val="0017741A"/>
    <w:rsid w:val="00180804"/>
    <w:rsid w:val="00181245"/>
    <w:rsid w:val="00181AB1"/>
    <w:rsid w:val="00191D57"/>
    <w:rsid w:val="00192D7A"/>
    <w:rsid w:val="001937E3"/>
    <w:rsid w:val="00193AF1"/>
    <w:rsid w:val="001971F0"/>
    <w:rsid w:val="001A2075"/>
    <w:rsid w:val="001A3F19"/>
    <w:rsid w:val="001B1734"/>
    <w:rsid w:val="001B50D3"/>
    <w:rsid w:val="001B544C"/>
    <w:rsid w:val="001B6E54"/>
    <w:rsid w:val="001C5A47"/>
    <w:rsid w:val="001C6AB1"/>
    <w:rsid w:val="001D346C"/>
    <w:rsid w:val="001D4022"/>
    <w:rsid w:val="001D5F4D"/>
    <w:rsid w:val="001E411F"/>
    <w:rsid w:val="001E43FB"/>
    <w:rsid w:val="001F3579"/>
    <w:rsid w:val="001F5F08"/>
    <w:rsid w:val="00200866"/>
    <w:rsid w:val="00200D5A"/>
    <w:rsid w:val="00200E86"/>
    <w:rsid w:val="00203856"/>
    <w:rsid w:val="00206765"/>
    <w:rsid w:val="002109C9"/>
    <w:rsid w:val="0021493F"/>
    <w:rsid w:val="00215901"/>
    <w:rsid w:val="00224A75"/>
    <w:rsid w:val="002263D2"/>
    <w:rsid w:val="00231CB3"/>
    <w:rsid w:val="002502D8"/>
    <w:rsid w:val="00252293"/>
    <w:rsid w:val="00253FF0"/>
    <w:rsid w:val="00256BA7"/>
    <w:rsid w:val="00260332"/>
    <w:rsid w:val="00261BBC"/>
    <w:rsid w:val="00265089"/>
    <w:rsid w:val="002660D4"/>
    <w:rsid w:val="00267254"/>
    <w:rsid w:val="002770B1"/>
    <w:rsid w:val="00282725"/>
    <w:rsid w:val="00283584"/>
    <w:rsid w:val="00284A29"/>
    <w:rsid w:val="00292B14"/>
    <w:rsid w:val="002A1A5F"/>
    <w:rsid w:val="002A26B8"/>
    <w:rsid w:val="002A61CA"/>
    <w:rsid w:val="002B2396"/>
    <w:rsid w:val="002B62E0"/>
    <w:rsid w:val="002B7377"/>
    <w:rsid w:val="002C2CA3"/>
    <w:rsid w:val="002C578B"/>
    <w:rsid w:val="002C5D17"/>
    <w:rsid w:val="002C619D"/>
    <w:rsid w:val="002C6A8E"/>
    <w:rsid w:val="002D358F"/>
    <w:rsid w:val="002D35F5"/>
    <w:rsid w:val="002D6219"/>
    <w:rsid w:val="002D6331"/>
    <w:rsid w:val="002D7954"/>
    <w:rsid w:val="002E21AD"/>
    <w:rsid w:val="002E5EFC"/>
    <w:rsid w:val="002E788B"/>
    <w:rsid w:val="002F2ABA"/>
    <w:rsid w:val="00321EDB"/>
    <w:rsid w:val="00331BC3"/>
    <w:rsid w:val="00332BA8"/>
    <w:rsid w:val="003456EF"/>
    <w:rsid w:val="0034688F"/>
    <w:rsid w:val="003512EC"/>
    <w:rsid w:val="00362E6E"/>
    <w:rsid w:val="00363F0C"/>
    <w:rsid w:val="0036560F"/>
    <w:rsid w:val="00367B1E"/>
    <w:rsid w:val="00370E95"/>
    <w:rsid w:val="0037730F"/>
    <w:rsid w:val="003810DE"/>
    <w:rsid w:val="003816FF"/>
    <w:rsid w:val="003844E4"/>
    <w:rsid w:val="00387D8B"/>
    <w:rsid w:val="00397A21"/>
    <w:rsid w:val="003A1251"/>
    <w:rsid w:val="003A291E"/>
    <w:rsid w:val="003B0DCC"/>
    <w:rsid w:val="003B38F7"/>
    <w:rsid w:val="003B4D12"/>
    <w:rsid w:val="003B5EC7"/>
    <w:rsid w:val="003C4CDC"/>
    <w:rsid w:val="003D0BF1"/>
    <w:rsid w:val="003D3E83"/>
    <w:rsid w:val="003D6120"/>
    <w:rsid w:val="003E254A"/>
    <w:rsid w:val="003E4484"/>
    <w:rsid w:val="003E50AE"/>
    <w:rsid w:val="003F3FCA"/>
    <w:rsid w:val="004000E5"/>
    <w:rsid w:val="0040378E"/>
    <w:rsid w:val="00407DA1"/>
    <w:rsid w:val="00417AA5"/>
    <w:rsid w:val="004221DC"/>
    <w:rsid w:val="00430E88"/>
    <w:rsid w:val="004326C3"/>
    <w:rsid w:val="00443EB6"/>
    <w:rsid w:val="0044543A"/>
    <w:rsid w:val="00445569"/>
    <w:rsid w:val="00447631"/>
    <w:rsid w:val="00447656"/>
    <w:rsid w:val="00450EB5"/>
    <w:rsid w:val="0045290D"/>
    <w:rsid w:val="004529BF"/>
    <w:rsid w:val="004557AE"/>
    <w:rsid w:val="00456323"/>
    <w:rsid w:val="00460E42"/>
    <w:rsid w:val="00461784"/>
    <w:rsid w:val="00461F3E"/>
    <w:rsid w:val="004659C1"/>
    <w:rsid w:val="00474B2A"/>
    <w:rsid w:val="00481DAC"/>
    <w:rsid w:val="00483F88"/>
    <w:rsid w:val="00485CC2"/>
    <w:rsid w:val="0049039C"/>
    <w:rsid w:val="004920BF"/>
    <w:rsid w:val="00494CE0"/>
    <w:rsid w:val="00495208"/>
    <w:rsid w:val="004A1434"/>
    <w:rsid w:val="004B11AA"/>
    <w:rsid w:val="004B4F2E"/>
    <w:rsid w:val="004C5791"/>
    <w:rsid w:val="004C776B"/>
    <w:rsid w:val="004D0CE3"/>
    <w:rsid w:val="004D29EC"/>
    <w:rsid w:val="004D3E7B"/>
    <w:rsid w:val="004D5F79"/>
    <w:rsid w:val="004E126F"/>
    <w:rsid w:val="004E2D53"/>
    <w:rsid w:val="004E55FD"/>
    <w:rsid w:val="0050051A"/>
    <w:rsid w:val="00506162"/>
    <w:rsid w:val="005118CE"/>
    <w:rsid w:val="00524B11"/>
    <w:rsid w:val="00525850"/>
    <w:rsid w:val="00531FBD"/>
    <w:rsid w:val="0053308D"/>
    <w:rsid w:val="005338FD"/>
    <w:rsid w:val="00537089"/>
    <w:rsid w:val="00543346"/>
    <w:rsid w:val="00543C49"/>
    <w:rsid w:val="0054749A"/>
    <w:rsid w:val="00547645"/>
    <w:rsid w:val="00550E16"/>
    <w:rsid w:val="00555F57"/>
    <w:rsid w:val="00564365"/>
    <w:rsid w:val="00575750"/>
    <w:rsid w:val="005758A1"/>
    <w:rsid w:val="0057705D"/>
    <w:rsid w:val="00582230"/>
    <w:rsid w:val="00593448"/>
    <w:rsid w:val="00595DF3"/>
    <w:rsid w:val="00596AAA"/>
    <w:rsid w:val="005A6391"/>
    <w:rsid w:val="005B162E"/>
    <w:rsid w:val="005B5514"/>
    <w:rsid w:val="005B68DF"/>
    <w:rsid w:val="005B7E3F"/>
    <w:rsid w:val="005C25F7"/>
    <w:rsid w:val="005C2BFC"/>
    <w:rsid w:val="005C7D99"/>
    <w:rsid w:val="005D460B"/>
    <w:rsid w:val="005D6277"/>
    <w:rsid w:val="005D70CD"/>
    <w:rsid w:val="005D7FAE"/>
    <w:rsid w:val="005E1069"/>
    <w:rsid w:val="005E5C89"/>
    <w:rsid w:val="005E6B62"/>
    <w:rsid w:val="005F1606"/>
    <w:rsid w:val="005F163C"/>
    <w:rsid w:val="005F6A91"/>
    <w:rsid w:val="00603D36"/>
    <w:rsid w:val="00616FAE"/>
    <w:rsid w:val="00622C6E"/>
    <w:rsid w:val="00632AA3"/>
    <w:rsid w:val="0063319A"/>
    <w:rsid w:val="00636E25"/>
    <w:rsid w:val="00637203"/>
    <w:rsid w:val="00637E19"/>
    <w:rsid w:val="006440F0"/>
    <w:rsid w:val="00651B59"/>
    <w:rsid w:val="00655F6F"/>
    <w:rsid w:val="0066242D"/>
    <w:rsid w:val="006664C7"/>
    <w:rsid w:val="00671F4C"/>
    <w:rsid w:val="00676FDC"/>
    <w:rsid w:val="00683699"/>
    <w:rsid w:val="0069001E"/>
    <w:rsid w:val="00696548"/>
    <w:rsid w:val="006A4762"/>
    <w:rsid w:val="006A6147"/>
    <w:rsid w:val="006A630D"/>
    <w:rsid w:val="006A6EFC"/>
    <w:rsid w:val="006A78E2"/>
    <w:rsid w:val="006B036A"/>
    <w:rsid w:val="006B1F55"/>
    <w:rsid w:val="006B436C"/>
    <w:rsid w:val="006B7E1B"/>
    <w:rsid w:val="006C20A9"/>
    <w:rsid w:val="006C4764"/>
    <w:rsid w:val="006C5299"/>
    <w:rsid w:val="006C64F4"/>
    <w:rsid w:val="006D5DC5"/>
    <w:rsid w:val="006E2BB6"/>
    <w:rsid w:val="006E3471"/>
    <w:rsid w:val="006F0F47"/>
    <w:rsid w:val="006F2069"/>
    <w:rsid w:val="006F4375"/>
    <w:rsid w:val="007024F0"/>
    <w:rsid w:val="00702E3F"/>
    <w:rsid w:val="007044FD"/>
    <w:rsid w:val="0070690B"/>
    <w:rsid w:val="007101B6"/>
    <w:rsid w:val="00715E5D"/>
    <w:rsid w:val="007165B9"/>
    <w:rsid w:val="00720671"/>
    <w:rsid w:val="007241C5"/>
    <w:rsid w:val="0072551C"/>
    <w:rsid w:val="007312AA"/>
    <w:rsid w:val="00736DCF"/>
    <w:rsid w:val="007522DE"/>
    <w:rsid w:val="00753D26"/>
    <w:rsid w:val="00772327"/>
    <w:rsid w:val="00774F36"/>
    <w:rsid w:val="007756E8"/>
    <w:rsid w:val="007806FD"/>
    <w:rsid w:val="0078322D"/>
    <w:rsid w:val="00783790"/>
    <w:rsid w:val="007971E0"/>
    <w:rsid w:val="007A182F"/>
    <w:rsid w:val="007A36D8"/>
    <w:rsid w:val="007A42C8"/>
    <w:rsid w:val="007A4F99"/>
    <w:rsid w:val="007B4737"/>
    <w:rsid w:val="007C3489"/>
    <w:rsid w:val="007C5ED9"/>
    <w:rsid w:val="007C7C39"/>
    <w:rsid w:val="007E3948"/>
    <w:rsid w:val="007E5166"/>
    <w:rsid w:val="007F19D5"/>
    <w:rsid w:val="007F38E7"/>
    <w:rsid w:val="007F3DA9"/>
    <w:rsid w:val="007F5CD7"/>
    <w:rsid w:val="007F5D3A"/>
    <w:rsid w:val="00801F81"/>
    <w:rsid w:val="00801FA3"/>
    <w:rsid w:val="00803DCA"/>
    <w:rsid w:val="00805306"/>
    <w:rsid w:val="00810BBD"/>
    <w:rsid w:val="00816944"/>
    <w:rsid w:val="00817BC2"/>
    <w:rsid w:val="00820640"/>
    <w:rsid w:val="00822D02"/>
    <w:rsid w:val="00831624"/>
    <w:rsid w:val="00834F90"/>
    <w:rsid w:val="00835CB6"/>
    <w:rsid w:val="0084112B"/>
    <w:rsid w:val="008453B2"/>
    <w:rsid w:val="008547E5"/>
    <w:rsid w:val="008573F1"/>
    <w:rsid w:val="00865794"/>
    <w:rsid w:val="00874EA9"/>
    <w:rsid w:val="0088513F"/>
    <w:rsid w:val="008A61ED"/>
    <w:rsid w:val="008B191A"/>
    <w:rsid w:val="008B2348"/>
    <w:rsid w:val="008B2D40"/>
    <w:rsid w:val="008B6C59"/>
    <w:rsid w:val="008B7095"/>
    <w:rsid w:val="008B7B7A"/>
    <w:rsid w:val="008C753C"/>
    <w:rsid w:val="008E1729"/>
    <w:rsid w:val="008E2EE8"/>
    <w:rsid w:val="008F1A23"/>
    <w:rsid w:val="008F58E9"/>
    <w:rsid w:val="00910608"/>
    <w:rsid w:val="00921B4A"/>
    <w:rsid w:val="00926B24"/>
    <w:rsid w:val="00936038"/>
    <w:rsid w:val="009519D7"/>
    <w:rsid w:val="00951EB4"/>
    <w:rsid w:val="00952101"/>
    <w:rsid w:val="0096173D"/>
    <w:rsid w:val="009652A4"/>
    <w:rsid w:val="009710EA"/>
    <w:rsid w:val="00971FCD"/>
    <w:rsid w:val="00972D77"/>
    <w:rsid w:val="00983275"/>
    <w:rsid w:val="00983DD5"/>
    <w:rsid w:val="00997F4F"/>
    <w:rsid w:val="009A1ACE"/>
    <w:rsid w:val="009A2CF8"/>
    <w:rsid w:val="009A3F74"/>
    <w:rsid w:val="009A4588"/>
    <w:rsid w:val="009A59DD"/>
    <w:rsid w:val="009B0C2E"/>
    <w:rsid w:val="009B67EE"/>
    <w:rsid w:val="009B7CA2"/>
    <w:rsid w:val="009C0A45"/>
    <w:rsid w:val="009C301E"/>
    <w:rsid w:val="009C3E6C"/>
    <w:rsid w:val="009D5E29"/>
    <w:rsid w:val="009E093D"/>
    <w:rsid w:val="009E7E2A"/>
    <w:rsid w:val="009F1AC6"/>
    <w:rsid w:val="009F36DF"/>
    <w:rsid w:val="009F3C54"/>
    <w:rsid w:val="009F58C5"/>
    <w:rsid w:val="00A0307D"/>
    <w:rsid w:val="00A06720"/>
    <w:rsid w:val="00A071FA"/>
    <w:rsid w:val="00A13182"/>
    <w:rsid w:val="00A14D57"/>
    <w:rsid w:val="00A20AF6"/>
    <w:rsid w:val="00A25FA0"/>
    <w:rsid w:val="00A278EE"/>
    <w:rsid w:val="00A3161E"/>
    <w:rsid w:val="00A3302F"/>
    <w:rsid w:val="00A345AE"/>
    <w:rsid w:val="00A34878"/>
    <w:rsid w:val="00A35FF2"/>
    <w:rsid w:val="00A362DB"/>
    <w:rsid w:val="00A45B72"/>
    <w:rsid w:val="00A465A4"/>
    <w:rsid w:val="00A53BAC"/>
    <w:rsid w:val="00A53BD0"/>
    <w:rsid w:val="00A546CD"/>
    <w:rsid w:val="00A606DF"/>
    <w:rsid w:val="00A60ED2"/>
    <w:rsid w:val="00A62268"/>
    <w:rsid w:val="00A65BCF"/>
    <w:rsid w:val="00A75BC6"/>
    <w:rsid w:val="00A76AA1"/>
    <w:rsid w:val="00A778A8"/>
    <w:rsid w:val="00A933CE"/>
    <w:rsid w:val="00A93B23"/>
    <w:rsid w:val="00A93D0D"/>
    <w:rsid w:val="00A93FBA"/>
    <w:rsid w:val="00A95922"/>
    <w:rsid w:val="00A960E3"/>
    <w:rsid w:val="00A96CD3"/>
    <w:rsid w:val="00AA0E21"/>
    <w:rsid w:val="00AA4AA0"/>
    <w:rsid w:val="00AA64F5"/>
    <w:rsid w:val="00AA7322"/>
    <w:rsid w:val="00AB01BC"/>
    <w:rsid w:val="00AB45FE"/>
    <w:rsid w:val="00AB4F5C"/>
    <w:rsid w:val="00AB654C"/>
    <w:rsid w:val="00AC2D8C"/>
    <w:rsid w:val="00AC7793"/>
    <w:rsid w:val="00AD5E11"/>
    <w:rsid w:val="00AE1066"/>
    <w:rsid w:val="00AE1775"/>
    <w:rsid w:val="00AF45BF"/>
    <w:rsid w:val="00AF5902"/>
    <w:rsid w:val="00AF6CBC"/>
    <w:rsid w:val="00B067DB"/>
    <w:rsid w:val="00B10DE7"/>
    <w:rsid w:val="00B11012"/>
    <w:rsid w:val="00B21394"/>
    <w:rsid w:val="00B21A34"/>
    <w:rsid w:val="00B2225E"/>
    <w:rsid w:val="00B23F8D"/>
    <w:rsid w:val="00B337E8"/>
    <w:rsid w:val="00B3420B"/>
    <w:rsid w:val="00B34386"/>
    <w:rsid w:val="00B3718F"/>
    <w:rsid w:val="00B3791F"/>
    <w:rsid w:val="00B37D27"/>
    <w:rsid w:val="00B40C1F"/>
    <w:rsid w:val="00B41EAC"/>
    <w:rsid w:val="00B431A3"/>
    <w:rsid w:val="00B4691A"/>
    <w:rsid w:val="00B563A8"/>
    <w:rsid w:val="00B563AE"/>
    <w:rsid w:val="00B645E3"/>
    <w:rsid w:val="00B64DD7"/>
    <w:rsid w:val="00B662DA"/>
    <w:rsid w:val="00B72C81"/>
    <w:rsid w:val="00B76F71"/>
    <w:rsid w:val="00B80E51"/>
    <w:rsid w:val="00B817EF"/>
    <w:rsid w:val="00B81843"/>
    <w:rsid w:val="00B835E4"/>
    <w:rsid w:val="00B850E2"/>
    <w:rsid w:val="00B85990"/>
    <w:rsid w:val="00B87A70"/>
    <w:rsid w:val="00B91CFF"/>
    <w:rsid w:val="00B91E97"/>
    <w:rsid w:val="00B9302C"/>
    <w:rsid w:val="00BA19F1"/>
    <w:rsid w:val="00BA5046"/>
    <w:rsid w:val="00BA76C8"/>
    <w:rsid w:val="00BB2022"/>
    <w:rsid w:val="00BB2238"/>
    <w:rsid w:val="00BB2A7B"/>
    <w:rsid w:val="00BB2F75"/>
    <w:rsid w:val="00BB7012"/>
    <w:rsid w:val="00BC1476"/>
    <w:rsid w:val="00BD09FC"/>
    <w:rsid w:val="00BD4A33"/>
    <w:rsid w:val="00BD591C"/>
    <w:rsid w:val="00BD602A"/>
    <w:rsid w:val="00BE04FD"/>
    <w:rsid w:val="00BE0BD4"/>
    <w:rsid w:val="00BE2D4E"/>
    <w:rsid w:val="00BE52C8"/>
    <w:rsid w:val="00BF292D"/>
    <w:rsid w:val="00BF50E7"/>
    <w:rsid w:val="00C06B78"/>
    <w:rsid w:val="00C077C1"/>
    <w:rsid w:val="00C114AD"/>
    <w:rsid w:val="00C11B76"/>
    <w:rsid w:val="00C16164"/>
    <w:rsid w:val="00C25B2B"/>
    <w:rsid w:val="00C417C4"/>
    <w:rsid w:val="00C41AD5"/>
    <w:rsid w:val="00C472BB"/>
    <w:rsid w:val="00C55B16"/>
    <w:rsid w:val="00C64ECD"/>
    <w:rsid w:val="00C74A23"/>
    <w:rsid w:val="00C77488"/>
    <w:rsid w:val="00C86F96"/>
    <w:rsid w:val="00C9112C"/>
    <w:rsid w:val="00C91BE5"/>
    <w:rsid w:val="00C94018"/>
    <w:rsid w:val="00C943FB"/>
    <w:rsid w:val="00CA1C5F"/>
    <w:rsid w:val="00CA1FD8"/>
    <w:rsid w:val="00CA455F"/>
    <w:rsid w:val="00CB0B2E"/>
    <w:rsid w:val="00CB18F0"/>
    <w:rsid w:val="00CB4026"/>
    <w:rsid w:val="00CB5BE8"/>
    <w:rsid w:val="00CB6ED3"/>
    <w:rsid w:val="00CC17CB"/>
    <w:rsid w:val="00CC233E"/>
    <w:rsid w:val="00CC24A5"/>
    <w:rsid w:val="00CC7DB0"/>
    <w:rsid w:val="00CD242C"/>
    <w:rsid w:val="00CD4243"/>
    <w:rsid w:val="00CD54B4"/>
    <w:rsid w:val="00CD57C9"/>
    <w:rsid w:val="00CD5B90"/>
    <w:rsid w:val="00CD6817"/>
    <w:rsid w:val="00CE218C"/>
    <w:rsid w:val="00CE71DB"/>
    <w:rsid w:val="00CF3C0E"/>
    <w:rsid w:val="00D02B97"/>
    <w:rsid w:val="00D05781"/>
    <w:rsid w:val="00D06EC4"/>
    <w:rsid w:val="00D07F60"/>
    <w:rsid w:val="00D12D87"/>
    <w:rsid w:val="00D14F62"/>
    <w:rsid w:val="00D15CCB"/>
    <w:rsid w:val="00D21F4B"/>
    <w:rsid w:val="00D24849"/>
    <w:rsid w:val="00D265F6"/>
    <w:rsid w:val="00D277BE"/>
    <w:rsid w:val="00D31EF7"/>
    <w:rsid w:val="00D337BE"/>
    <w:rsid w:val="00D453BA"/>
    <w:rsid w:val="00D47667"/>
    <w:rsid w:val="00D52C50"/>
    <w:rsid w:val="00D5368E"/>
    <w:rsid w:val="00D84166"/>
    <w:rsid w:val="00D910FB"/>
    <w:rsid w:val="00D91341"/>
    <w:rsid w:val="00D94C55"/>
    <w:rsid w:val="00D966B0"/>
    <w:rsid w:val="00DA7BC2"/>
    <w:rsid w:val="00DA7D2A"/>
    <w:rsid w:val="00DB13EC"/>
    <w:rsid w:val="00DB3A07"/>
    <w:rsid w:val="00DB64AF"/>
    <w:rsid w:val="00DC0898"/>
    <w:rsid w:val="00DC60BA"/>
    <w:rsid w:val="00DD5F54"/>
    <w:rsid w:val="00DF38A3"/>
    <w:rsid w:val="00DF6175"/>
    <w:rsid w:val="00DF7D79"/>
    <w:rsid w:val="00E00255"/>
    <w:rsid w:val="00E01A56"/>
    <w:rsid w:val="00E17390"/>
    <w:rsid w:val="00E234EA"/>
    <w:rsid w:val="00E243F2"/>
    <w:rsid w:val="00E24480"/>
    <w:rsid w:val="00E413B9"/>
    <w:rsid w:val="00E41E2C"/>
    <w:rsid w:val="00E55A90"/>
    <w:rsid w:val="00E56388"/>
    <w:rsid w:val="00E57957"/>
    <w:rsid w:val="00E65497"/>
    <w:rsid w:val="00E65DF1"/>
    <w:rsid w:val="00E66F56"/>
    <w:rsid w:val="00E77BBA"/>
    <w:rsid w:val="00E84542"/>
    <w:rsid w:val="00E86F52"/>
    <w:rsid w:val="00E878CD"/>
    <w:rsid w:val="00E90438"/>
    <w:rsid w:val="00E93038"/>
    <w:rsid w:val="00EA1F39"/>
    <w:rsid w:val="00EA6C06"/>
    <w:rsid w:val="00EA7A62"/>
    <w:rsid w:val="00EB2977"/>
    <w:rsid w:val="00EB37FA"/>
    <w:rsid w:val="00EB5AD1"/>
    <w:rsid w:val="00EB7F0B"/>
    <w:rsid w:val="00EC7568"/>
    <w:rsid w:val="00ED6E1C"/>
    <w:rsid w:val="00EE168D"/>
    <w:rsid w:val="00EE1CD2"/>
    <w:rsid w:val="00EE46D8"/>
    <w:rsid w:val="00EE5205"/>
    <w:rsid w:val="00EE7F1F"/>
    <w:rsid w:val="00EF2223"/>
    <w:rsid w:val="00EF3510"/>
    <w:rsid w:val="00EF53AB"/>
    <w:rsid w:val="00EF7C2D"/>
    <w:rsid w:val="00F0547F"/>
    <w:rsid w:val="00F06E81"/>
    <w:rsid w:val="00F15E74"/>
    <w:rsid w:val="00F21E41"/>
    <w:rsid w:val="00F22C2F"/>
    <w:rsid w:val="00F25E9B"/>
    <w:rsid w:val="00F262E7"/>
    <w:rsid w:val="00F3552B"/>
    <w:rsid w:val="00F3757C"/>
    <w:rsid w:val="00F559CD"/>
    <w:rsid w:val="00F66246"/>
    <w:rsid w:val="00F67556"/>
    <w:rsid w:val="00F71D7B"/>
    <w:rsid w:val="00F8367D"/>
    <w:rsid w:val="00F84F0C"/>
    <w:rsid w:val="00F91319"/>
    <w:rsid w:val="00F97786"/>
    <w:rsid w:val="00FA13F2"/>
    <w:rsid w:val="00FA7622"/>
    <w:rsid w:val="00FB03A0"/>
    <w:rsid w:val="00FC2728"/>
    <w:rsid w:val="00FE68D1"/>
    <w:rsid w:val="00FE70F3"/>
    <w:rsid w:val="00FF119B"/>
    <w:rsid w:val="00FF16C6"/>
    <w:rsid w:val="00FF67B5"/>
    <w:rsid w:val="00FF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108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254A"/>
    <w:pPr>
      <w:tabs>
        <w:tab w:val="left" w:pos="1304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1F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F6"/>
    <w:pPr>
      <w:keepNext/>
      <w:keepLines/>
      <w:numPr>
        <w:ilvl w:val="1"/>
        <w:numId w:val="6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4C55"/>
    <w:pPr>
      <w:keepNext/>
      <w:keepLines/>
      <w:numPr>
        <w:ilvl w:val="2"/>
        <w:numId w:val="6"/>
      </w:numPr>
      <w:tabs>
        <w:tab w:val="clear" w:pos="1304"/>
        <w:tab w:val="left" w:pos="851"/>
      </w:tabs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1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1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1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1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1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1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3E254A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3E254A"/>
    <w:pPr>
      <w:spacing w:after="120"/>
    </w:pPr>
  </w:style>
  <w:style w:type="paragraph" w:styleId="ListParagraph">
    <w:name w:val="List Paragraph"/>
    <w:basedOn w:val="Normal"/>
    <w:rsid w:val="003E254A"/>
    <w:pPr>
      <w:ind w:left="720"/>
    </w:pPr>
  </w:style>
  <w:style w:type="paragraph" w:styleId="NoSpacing">
    <w:name w:val="No Spacing"/>
    <w:basedOn w:val="Normal"/>
    <w:link w:val="NoSpacingChar"/>
    <w:qFormat/>
    <w:rsid w:val="003E254A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20AF6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0C1F"/>
    <w:rPr>
      <w:rFonts w:ascii="Arial" w:eastAsiaTheme="majorEastAsia" w:hAnsi="Arial" w:cstheme="majorBidi"/>
      <w:b/>
      <w:bCs/>
      <w:sz w:val="32"/>
      <w:szCs w:val="32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94C55"/>
    <w:rPr>
      <w:rFonts w:ascii="Arial" w:eastAsiaTheme="majorEastAsia" w:hAnsi="Arial" w:cstheme="majorBidi"/>
      <w:b/>
      <w:bCs/>
      <w:color w:val="000000" w:themeColor="text1"/>
      <w:sz w:val="22"/>
      <w:lang w:val="en-GB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1F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1F"/>
    <w:rPr>
      <w:rFonts w:asciiTheme="majorHAnsi" w:eastAsiaTheme="majorEastAsia" w:hAnsiTheme="majorHAnsi" w:cstheme="majorBidi"/>
      <w:color w:val="243F60" w:themeColor="accent1" w:themeShade="7F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1F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CC"/>
    <w:rPr>
      <w:rFonts w:ascii="Lucida Grande" w:eastAsia="WenQuanYi Micro Hei" w:hAnsi="Lucida Grande" w:cs="Lucida Grande"/>
      <w:sz w:val="18"/>
      <w:szCs w:val="18"/>
      <w:lang w:val="en-GB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BA504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01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B544C"/>
    <w:pPr>
      <w:tabs>
        <w:tab w:val="clear" w:pos="1304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920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8A61ED"/>
    <w:rPr>
      <w:rFonts w:ascii="Arial" w:eastAsia="WenQuanYi Micro Hei" w:hAnsi="Arial" w:cs="Lohit Hindi"/>
      <w:sz w:val="20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8A61ED"/>
  </w:style>
  <w:style w:type="character" w:styleId="Hyperlink">
    <w:name w:val="Hyperlink"/>
    <w:basedOn w:val="DefaultParagraphFont"/>
    <w:uiPriority w:val="99"/>
    <w:unhideWhenUsed/>
    <w:rsid w:val="00115D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E254A"/>
    <w:pPr>
      <w:tabs>
        <w:tab w:val="left" w:pos="1304"/>
      </w:tabs>
      <w:suppressAutoHyphens/>
    </w:pPr>
    <w:rPr>
      <w:rFonts w:ascii="Times New Roman" w:eastAsia="WenQuanYi Micro Hei" w:hAnsi="Times New Roman" w:cs="Lohit Hindi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C1F"/>
    <w:pPr>
      <w:keepNext/>
      <w:keepLines/>
      <w:numPr>
        <w:numId w:val="6"/>
      </w:numPr>
      <w:spacing w:before="480"/>
      <w:outlineLvl w:val="0"/>
    </w:pPr>
    <w:rPr>
      <w:rFonts w:ascii="Arial" w:eastAsiaTheme="majorEastAsia" w:hAnsi="Arial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AF6"/>
    <w:pPr>
      <w:keepNext/>
      <w:keepLines/>
      <w:numPr>
        <w:ilvl w:val="1"/>
        <w:numId w:val="6"/>
      </w:numPr>
      <w:spacing w:before="200"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94C55"/>
    <w:pPr>
      <w:keepNext/>
      <w:keepLines/>
      <w:numPr>
        <w:ilvl w:val="2"/>
        <w:numId w:val="6"/>
      </w:numPr>
      <w:tabs>
        <w:tab w:val="clear" w:pos="1304"/>
        <w:tab w:val="left" w:pos="851"/>
      </w:tabs>
      <w:spacing w:before="200"/>
      <w:outlineLvl w:val="2"/>
    </w:pPr>
    <w:rPr>
      <w:rFonts w:ascii="Arial" w:eastAsiaTheme="majorEastAsia" w:hAnsi="Arial" w:cstheme="majorBidi"/>
      <w:b/>
      <w:bCs/>
      <w:color w:val="000000" w:themeColor="tex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1F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1F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1F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1F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1F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1F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Textbody"/>
    <w:rsid w:val="003E254A"/>
    <w:pPr>
      <w:keepNext/>
      <w:keepLines/>
      <w:spacing w:before="48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rsid w:val="003E254A"/>
    <w:pPr>
      <w:spacing w:after="120"/>
    </w:pPr>
  </w:style>
  <w:style w:type="paragraph" w:styleId="ListParagraph">
    <w:name w:val="List Paragraph"/>
    <w:basedOn w:val="Normal"/>
    <w:rsid w:val="003E254A"/>
    <w:pPr>
      <w:ind w:left="720"/>
    </w:pPr>
  </w:style>
  <w:style w:type="paragraph" w:styleId="NoSpacing">
    <w:name w:val="No Spacing"/>
    <w:basedOn w:val="Normal"/>
    <w:link w:val="NoSpacingChar"/>
    <w:qFormat/>
    <w:rsid w:val="003E254A"/>
    <w:rPr>
      <w:rFonts w:ascii="Arial" w:hAnsi="Arial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20AF6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40C1F"/>
    <w:rPr>
      <w:rFonts w:ascii="Arial" w:eastAsiaTheme="majorEastAsia" w:hAnsi="Arial" w:cstheme="majorBidi"/>
      <w:b/>
      <w:bCs/>
      <w:sz w:val="32"/>
      <w:szCs w:val="32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51EB4"/>
    <w:pPr>
      <w:tabs>
        <w:tab w:val="clear" w:pos="1304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1EB4"/>
    <w:rPr>
      <w:rFonts w:ascii="Times New Roman" w:eastAsia="WenQuanYi Micro Hei" w:hAnsi="Times New Roman" w:cs="Lohit Hindi"/>
      <w:lang w:val="en-GB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94C55"/>
    <w:rPr>
      <w:rFonts w:ascii="Arial" w:eastAsiaTheme="majorEastAsia" w:hAnsi="Arial" w:cstheme="majorBidi"/>
      <w:b/>
      <w:bCs/>
      <w:color w:val="000000" w:themeColor="text1"/>
      <w:sz w:val="22"/>
      <w:lang w:val="en-GB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1F"/>
    <w:rPr>
      <w:rFonts w:asciiTheme="majorHAnsi" w:eastAsiaTheme="majorEastAsia" w:hAnsiTheme="majorHAnsi" w:cstheme="majorBidi"/>
      <w:b/>
      <w:bCs/>
      <w:i/>
      <w:iCs/>
      <w:color w:val="4F81BD" w:themeColor="accent1"/>
      <w:lang w:val="en-GB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1F"/>
    <w:rPr>
      <w:rFonts w:asciiTheme="majorHAnsi" w:eastAsiaTheme="majorEastAsia" w:hAnsiTheme="majorHAnsi" w:cstheme="majorBidi"/>
      <w:color w:val="243F60" w:themeColor="accent1" w:themeShade="7F"/>
      <w:lang w:val="en-GB"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1F"/>
    <w:rPr>
      <w:rFonts w:asciiTheme="majorHAnsi" w:eastAsiaTheme="majorEastAsia" w:hAnsiTheme="majorHAnsi" w:cstheme="majorBidi"/>
      <w:i/>
      <w:iCs/>
      <w:color w:val="243F60" w:themeColor="accent1" w:themeShade="7F"/>
      <w:lang w:val="en-GB" w:eastAsia="zh-CN" w:bidi="hi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lang w:val="en-GB" w:eastAsia="zh-CN" w:bidi="hi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GB"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GB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C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CCC"/>
    <w:rPr>
      <w:rFonts w:ascii="Lucida Grande" w:eastAsia="WenQuanYi Micro Hei" w:hAnsi="Lucida Grande" w:cs="Lucida Grande"/>
      <w:sz w:val="18"/>
      <w:szCs w:val="18"/>
      <w:lang w:val="en-GB" w:eastAsia="zh-C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BA5046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801F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1B544C"/>
    <w:pPr>
      <w:tabs>
        <w:tab w:val="clear" w:pos="1304"/>
      </w:tabs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1B544C"/>
    <w:pPr>
      <w:tabs>
        <w:tab w:val="clear" w:pos="1304"/>
      </w:tabs>
      <w:ind w:left="1920"/>
    </w:pPr>
    <w:rPr>
      <w:rFonts w:asciiTheme="minorHAnsi" w:hAnsiTheme="minorHAnsi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rsid w:val="008A61ED"/>
    <w:rPr>
      <w:rFonts w:ascii="Arial" w:eastAsia="WenQuanYi Micro Hei" w:hAnsi="Arial" w:cs="Lohit Hindi"/>
      <w:sz w:val="20"/>
      <w:lang w:val="en-GB" w:eastAsia="zh-CN" w:bidi="hi-IN"/>
    </w:rPr>
  </w:style>
  <w:style w:type="character" w:styleId="PageNumber">
    <w:name w:val="page number"/>
    <w:basedOn w:val="DefaultParagraphFont"/>
    <w:uiPriority w:val="99"/>
    <w:semiHidden/>
    <w:unhideWhenUsed/>
    <w:rsid w:val="008A61ED"/>
  </w:style>
  <w:style w:type="character" w:styleId="Hyperlink">
    <w:name w:val="Hyperlink"/>
    <w:basedOn w:val="DefaultParagraphFont"/>
    <w:uiPriority w:val="99"/>
    <w:unhideWhenUsed/>
    <w:rsid w:val="00115D3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Roger:Library:Application%20Support:Microsoft:Office:User%20Templates:My%20Templates:Numhe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DFE6CC-929F-0A45-B162-63E9AA59E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Numhead.dotx</Template>
  <TotalTime>156</TotalTime>
  <Pages>5</Pages>
  <Words>554</Words>
  <Characters>3162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Ohlsson</dc:creator>
  <cp:lastModifiedBy>Roger Ohlsson</cp:lastModifiedBy>
  <cp:revision>8</cp:revision>
  <cp:lastPrinted>2012-03-01T10:29:00Z</cp:lastPrinted>
  <dcterms:created xsi:type="dcterms:W3CDTF">2013-12-10T15:04:00Z</dcterms:created>
  <dcterms:modified xsi:type="dcterms:W3CDTF">2013-12-17T14:55:00Z</dcterms:modified>
</cp:coreProperties>
</file>